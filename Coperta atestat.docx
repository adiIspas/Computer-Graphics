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86C4EE" w:themeColor="text2" w:themeTint="66"/>
          <w:left w:val="single" w:sz="4" w:space="0" w:color="86C4EE" w:themeColor="text2" w:themeTint="66"/>
          <w:bottom w:val="single" w:sz="4" w:space="0" w:color="86C4EE" w:themeColor="text2" w:themeTint="66"/>
          <w:right w:val="single" w:sz="4" w:space="0" w:color="86C4EE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"/>
        <w:gridCol w:w="10646"/>
      </w:tblGrid>
      <w:tr w:rsidR="00A0722F" w:rsidRPr="00127C5F" w:rsidTr="00433BDB">
        <w:trPr>
          <w:trHeight w:val="14570"/>
        </w:trPr>
        <w:tc>
          <w:tcPr>
            <w:tcW w:w="144" w:type="dxa"/>
            <w:shd w:val="clear" w:color="auto" w:fill="167AF3" w:themeFill="accent1" w:themeFillTint="99"/>
            <w:tcMar>
              <w:left w:w="0" w:type="dxa"/>
              <w:right w:w="0" w:type="dxa"/>
            </w:tcMar>
          </w:tcPr>
          <w:p w:rsidR="004D4571" w:rsidRPr="00127C5F" w:rsidRDefault="00A62B55" w:rsidP="00BD73DD">
            <w:pPr>
              <w:rPr>
                <w:color w:val="941A1A" w:themeColor="accent6" w:themeShade="BF"/>
              </w:rPr>
            </w:pPr>
            <w:bookmarkStart w:id="0" w:name="_GoBack"/>
            <w:bookmarkEnd w:id="0"/>
            <w:r>
              <w:rPr>
                <w:noProof/>
                <w:color w:val="941A1A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3355975</wp:posOffset>
                      </wp:positionV>
                      <wp:extent cx="6772275" cy="5699760"/>
                      <wp:effectExtent l="0" t="0" r="0" b="0"/>
                      <wp:wrapNone/>
                      <wp:docPr id="42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72275" cy="5699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6">
                                        <a:lumMod val="75000"/>
                                        <a:lumOff val="0"/>
                                        <a:alpha val="10001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571" w:rsidRPr="0006261B" w:rsidRDefault="00342F43" w:rsidP="009A5B09">
                                  <w:pPr>
                                    <w:pStyle w:val="Heading1"/>
                                  </w:pPr>
                                  <w:sdt>
                                    <w:sdtPr>
                                      <w:id w:val="10489608"/>
                                      <w:placeholder>
                                        <w:docPart w:val="096E12BCF4C345AFB5E0A84E38802FCA"/>
                                      </w:placeholder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id w:val="711617483"/>
                                          <w:placeholder>
                                            <w:docPart w:val="95B2680682E84FE399E5F460440112FD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A62B55" w:rsidRPr="00A62B55">
                                            <w:rPr>
                                              <w:rStyle w:val="Heading1Char"/>
                                              <w:rFonts w:ascii="Century Gothic" w:hAnsi="Century Gothic"/>
                                              <w:i/>
                                              <w:sz w:val="80"/>
                                              <w:szCs w:val="80"/>
                                            </w:rPr>
                                            <w:t>Grafică Computerizată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Hobo Std" w:hAnsi="Hobo Std"/>
                                      <w:i/>
                                      <w:sz w:val="56"/>
                                    </w:rPr>
                                    <w:id w:val="10489612"/>
                                    <w:placeholder>
                                      <w:docPart w:val="D68C6E57617B45C681CD64F038375016"/>
                                    </w:placeholder>
                                  </w:sdtPr>
                                  <w:sdtEndPr>
                                    <w:rPr>
                                      <w:rFonts w:asciiTheme="majorHAnsi" w:hAnsiTheme="majorHAnsi"/>
                                      <w:i w:val="0"/>
                                      <w:sz w:val="24"/>
                                    </w:rPr>
                                  </w:sdtEndPr>
                                  <w:sdtContent>
                                    <w:p w:rsidR="009A5B09" w:rsidRPr="00381773" w:rsidRDefault="00A62B55" w:rsidP="00381773">
                                      <w:pPr>
                                        <w:pStyle w:val="Heading4"/>
                                      </w:pPr>
                                      <w:r w:rsidRPr="00A62B55">
                                        <w:rPr>
                                          <w:rFonts w:ascii="Hobo Std" w:hAnsi="Hobo Std"/>
                                          <w:i/>
                                          <w:sz w:val="56"/>
                                        </w:rPr>
                                        <w:t>ISPAS ADRIAN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50"/>
                                      <w:szCs w:val="50"/>
                                    </w:rPr>
                                    <w:id w:val="10489611"/>
                                    <w:placeholder>
                                      <w:docPart w:val="AB4DEF6861A641ABAD7E2A5DB9EFAF4A"/>
                                    </w:placeholder>
                                  </w:sdtPr>
                                  <w:sdtEndPr>
                                    <w:rPr>
                                      <w:sz w:val="36"/>
                                      <w:szCs w:val="36"/>
                                    </w:rPr>
                                  </w:sdtEndPr>
                                  <w:sdtContent>
                                    <w:p w:rsidR="009A5B09" w:rsidRPr="00381773" w:rsidRDefault="00A62B55" w:rsidP="00381773">
                                      <w:pPr>
                                        <w:pStyle w:val="Heading3"/>
                                      </w:pPr>
                                      <w:r w:rsidRPr="00A62B55">
                                        <w:rPr>
                                          <w:sz w:val="50"/>
                                          <w:szCs w:val="50"/>
                                        </w:rPr>
                                        <w:t>xii - b</w:t>
                                      </w:r>
                                    </w:p>
                                  </w:sdtContent>
                                </w:sdt>
                                <w:p w:rsidR="004D4571" w:rsidRPr="00A62B55" w:rsidRDefault="00342F43" w:rsidP="00381773">
                                  <w:pPr>
                                    <w:pStyle w:val="Heading2"/>
                                    <w:rPr>
                                      <w:rFonts w:ascii="Century Gothic" w:hAnsi="Century Gothic"/>
                                      <w:b/>
                                      <w:sz w:val="38"/>
                                      <w:szCs w:val="38"/>
                                    </w:rPr>
                                  </w:pPr>
                                  <w:sdt>
                                    <w:sdtPr>
                                      <w:id w:val="10489610"/>
                                      <w:placeholder>
                                        <w:docPart w:val="4BEA646F6C3C4217B17A4A875F309669"/>
                                      </w:placeholder>
                                    </w:sdtPr>
                                    <w:sdtEndPr>
                                      <w:rPr>
                                        <w:rFonts w:ascii="Century Gothic" w:hAnsi="Century Gothic"/>
                                        <w:b/>
                                        <w:sz w:val="38"/>
                                        <w:szCs w:val="38"/>
                                      </w:rPr>
                                    </w:sdtEndPr>
                                    <w:sdtContent>
                                      <w:r w:rsidR="00A62B55" w:rsidRPr="00A62B55">
                                        <w:rPr>
                                          <w:rFonts w:ascii="Century Gothic" w:hAnsi="Century Gothic"/>
                                          <w:b/>
                                          <w:sz w:val="38"/>
                                          <w:szCs w:val="38"/>
                                        </w:rPr>
                                        <w:t>Prof. Kovacs Carol</w:t>
                                      </w:r>
                                    </w:sdtContent>
                                  </w:sdt>
                                </w:p>
                                <w:p w:rsidR="009A5B09" w:rsidRDefault="009A5B09"/>
                              </w:txbxContent>
                            </wps:txbx>
                            <wps:bodyPr rot="0" vert="horz" wrap="square" lIns="182880" tIns="182880" rIns="182880" bIns="9144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4.75pt;margin-top:264.25pt;width:533.25pt;height:44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" filled="f" fillcolor="#941a1a [2409]" stroked="f" strokecolor="#e67172 [1945]">
                      <v:fill opacity="6682f"/>
                      <v:textbox inset="14.4pt,14.4pt,14.4pt,7.2pt">
                        <w:txbxContent>
                          <w:p w:rsidR="004D4571" w:rsidRPr="0006261B" w:rsidRDefault="00342F43" w:rsidP="009A5B09">
                            <w:pPr>
                              <w:pStyle w:val="Heading1"/>
                            </w:pPr>
                            <w:sdt>
                              <w:sdtPr>
                                <w:id w:val="10489608"/>
                                <w:placeholder>
                                  <w:docPart w:val="096E12BCF4C345AFB5E0A84E38802FCA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id w:val="711617483"/>
                                    <w:placeholder>
                                      <w:docPart w:val="95B2680682E84FE399E5F460440112FD"/>
                                    </w:placeholder>
                                  </w:sdtPr>
                                  <w:sdtEndPr/>
                                  <w:sdtContent>
                                    <w:r w:rsidR="00A62B55" w:rsidRPr="00A62B55">
                                      <w:rPr>
                                        <w:rStyle w:val="Heading1Char"/>
                                        <w:rFonts w:ascii="Century Gothic" w:hAnsi="Century Gothic"/>
                                        <w:i/>
                                        <w:sz w:val="80"/>
                                        <w:szCs w:val="80"/>
                                      </w:rPr>
                                      <w:t>Grafică Computerizată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sdt>
                            <w:sdtPr>
                              <w:rPr>
                                <w:rFonts w:ascii="Hobo Std" w:hAnsi="Hobo Std"/>
                                <w:i/>
                                <w:sz w:val="56"/>
                              </w:rPr>
                              <w:id w:val="10489612"/>
                              <w:placeholder>
                                <w:docPart w:val="D68C6E57617B45C681CD64F038375016"/>
                              </w:placeholder>
                            </w:sdtPr>
                            <w:sdtEndPr>
                              <w:rPr>
                                <w:rFonts w:asciiTheme="majorHAnsi" w:hAnsiTheme="majorHAnsi"/>
                                <w:i w:val="0"/>
                                <w:sz w:val="24"/>
                              </w:rPr>
                            </w:sdtEndPr>
                            <w:sdtContent>
                              <w:p w:rsidR="009A5B09" w:rsidRPr="00381773" w:rsidRDefault="00A62B55" w:rsidP="00381773">
                                <w:pPr>
                                  <w:pStyle w:val="Heading4"/>
                                </w:pPr>
                                <w:r w:rsidRPr="00A62B55">
                                  <w:rPr>
                                    <w:rFonts w:ascii="Hobo Std" w:hAnsi="Hobo Std"/>
                                    <w:i/>
                                    <w:sz w:val="56"/>
                                  </w:rPr>
                                  <w:t>ISPAS ADRIAN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50"/>
                                <w:szCs w:val="50"/>
                              </w:rPr>
                              <w:id w:val="10489611"/>
                              <w:placeholder>
                                <w:docPart w:val="AB4DEF6861A641ABAD7E2A5DB9EFAF4A"/>
                              </w:placeholder>
                            </w:sdtPr>
                            <w:sdtEndPr>
                              <w:rPr>
                                <w:sz w:val="36"/>
                                <w:szCs w:val="36"/>
                              </w:rPr>
                            </w:sdtEndPr>
                            <w:sdtContent>
                              <w:p w:rsidR="009A5B09" w:rsidRPr="00381773" w:rsidRDefault="00A62B55" w:rsidP="00381773">
                                <w:pPr>
                                  <w:pStyle w:val="Heading3"/>
                                </w:pPr>
                                <w:r w:rsidRPr="00A62B55">
                                  <w:rPr>
                                    <w:sz w:val="50"/>
                                    <w:szCs w:val="50"/>
                                  </w:rPr>
                                  <w:t>xii - b</w:t>
                                </w:r>
                              </w:p>
                            </w:sdtContent>
                          </w:sdt>
                          <w:p w:rsidR="004D4571" w:rsidRPr="00A62B55" w:rsidRDefault="00342F43" w:rsidP="00381773">
                            <w:pPr>
                              <w:pStyle w:val="Heading2"/>
                              <w:rPr>
                                <w:rFonts w:ascii="Century Gothic" w:hAnsi="Century Gothic"/>
                                <w:b/>
                                <w:sz w:val="38"/>
                                <w:szCs w:val="38"/>
                              </w:rPr>
                            </w:pPr>
                            <w:sdt>
                              <w:sdtPr>
                                <w:id w:val="10489610"/>
                                <w:placeholder>
                                  <w:docPart w:val="4BEA646F6C3C4217B17A4A875F309669"/>
                                </w:placeholder>
                              </w:sdtPr>
                              <w:sdtEndPr>
                                <w:rPr>
                                  <w:rFonts w:ascii="Century Gothic" w:hAnsi="Century Gothic"/>
                                  <w:b/>
                                  <w:sz w:val="38"/>
                                  <w:szCs w:val="38"/>
                                </w:rPr>
                              </w:sdtEndPr>
                              <w:sdtContent>
                                <w:r w:rsidR="00A62B55" w:rsidRPr="00A62B55">
                                  <w:rPr>
                                    <w:rFonts w:ascii="Century Gothic" w:hAnsi="Century Gothic"/>
                                    <w:b/>
                                    <w:sz w:val="38"/>
                                    <w:szCs w:val="38"/>
                                  </w:rPr>
                                  <w:t>Prof. Kovacs Carol</w:t>
                                </w:r>
                              </w:sdtContent>
                            </w:sdt>
                          </w:p>
                          <w:p w:rsidR="009A5B09" w:rsidRDefault="009A5B09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56" w:type="dxa"/>
            <w:shd w:val="thinDiagStripe" w:color="F2F2F2" w:themeColor="background1" w:themeShade="F2" w:fill="auto"/>
            <w:tcMar>
              <w:left w:w="0" w:type="dxa"/>
              <w:right w:w="0" w:type="dxa"/>
            </w:tcMar>
          </w:tcPr>
          <w:p w:rsidR="004D4571" w:rsidRPr="00127C5F" w:rsidRDefault="0095336F" w:rsidP="00BD73DD">
            <w:pPr>
              <w:rPr>
                <w:color w:val="941A1A" w:themeColor="accent6" w:themeShade="BF"/>
              </w:rPr>
            </w:pPr>
            <w:r>
              <w:rPr>
                <w:noProof/>
                <w:color w:val="941A1A" w:themeColor="accent6" w:themeShade="BF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margin">
                    <wp:posOffset>130810</wp:posOffset>
                  </wp:positionH>
                  <wp:positionV relativeFrom="margin">
                    <wp:posOffset>6156325</wp:posOffset>
                  </wp:positionV>
                  <wp:extent cx="4292102" cy="2447925"/>
                  <wp:effectExtent l="0" t="0" r="0" b="0"/>
                  <wp:wrapNone/>
                  <wp:docPr id="11" name="Picture 9" descr="j031948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9484.wmf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102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62B55">
              <w:rPr>
                <w:noProof/>
                <w:color w:val="941A1A" w:themeColor="accent6" w:themeShade="BF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-635</wp:posOffset>
                      </wp:positionV>
                      <wp:extent cx="5704840" cy="4757420"/>
                      <wp:effectExtent l="635" t="5715" r="0" b="8890"/>
                      <wp:wrapNone/>
                      <wp:docPr id="34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04840" cy="4757420"/>
                                <a:chOff x="2536" y="718"/>
                                <a:chExt cx="8984" cy="7492"/>
                              </a:xfrm>
                            </wpg:grpSpPr>
                            <wps:wsp>
                              <wps:cNvPr id="35" name="Freeform 3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6" y="720"/>
                                  <a:ext cx="8984" cy="7412"/>
                                </a:xfrm>
                                <a:custGeom>
                                  <a:avLst/>
                                  <a:gdLst>
                                    <a:gd name="T0" fmla="*/ 1283 w 8984"/>
                                    <a:gd name="T1" fmla="*/ 0 h 7412"/>
                                    <a:gd name="T2" fmla="*/ 8984 w 8984"/>
                                    <a:gd name="T3" fmla="*/ 2 h 7412"/>
                                    <a:gd name="T4" fmla="*/ 8093 w 8984"/>
                                    <a:gd name="T5" fmla="*/ 7412 h 7412"/>
                                    <a:gd name="T6" fmla="*/ 0 w 8984"/>
                                    <a:gd name="T7" fmla="*/ 3082 h 7412"/>
                                    <a:gd name="T8" fmla="*/ 1283 w 8984"/>
                                    <a:gd name="T9" fmla="*/ 0 h 7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984" h="7412">
                                      <a:moveTo>
                                        <a:pt x="1283" y="0"/>
                                      </a:moveTo>
                                      <a:lnTo>
                                        <a:pt x="8984" y="2"/>
                                      </a:lnTo>
                                      <a:lnTo>
                                        <a:pt x="8093" y="7412"/>
                                      </a:lnTo>
                                      <a:lnTo>
                                        <a:pt x="0" y="3082"/>
                                      </a:lnTo>
                                      <a:lnTo>
                                        <a:pt x="1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3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7" y="718"/>
                                  <a:ext cx="8783" cy="7429"/>
                                </a:xfrm>
                                <a:custGeom>
                                  <a:avLst/>
                                  <a:gdLst>
                                    <a:gd name="T0" fmla="*/ 1321 w 9312"/>
                                    <a:gd name="T1" fmla="*/ 2 h 7321"/>
                                    <a:gd name="T2" fmla="*/ 9312 w 9312"/>
                                    <a:gd name="T3" fmla="*/ 0 h 7321"/>
                                    <a:gd name="T4" fmla="*/ 8480 w 9312"/>
                                    <a:gd name="T5" fmla="*/ 7321 h 7321"/>
                                    <a:gd name="T6" fmla="*/ 0 w 9312"/>
                                    <a:gd name="T7" fmla="*/ 2949 h 7321"/>
                                    <a:gd name="T8" fmla="*/ 1321 w 9312"/>
                                    <a:gd name="T9" fmla="*/ 2 h 73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12" h="7321">
                                      <a:moveTo>
                                        <a:pt x="1321" y="2"/>
                                      </a:moveTo>
                                      <a:lnTo>
                                        <a:pt x="9312" y="0"/>
                                      </a:lnTo>
                                      <a:lnTo>
                                        <a:pt x="8480" y="7321"/>
                                      </a:lnTo>
                                      <a:lnTo>
                                        <a:pt x="0" y="2949"/>
                                      </a:lnTo>
                                      <a:lnTo>
                                        <a:pt x="132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1" y="736"/>
                                  <a:ext cx="8159" cy="7436"/>
                                </a:xfrm>
                                <a:custGeom>
                                  <a:avLst/>
                                  <a:gdLst>
                                    <a:gd name="T0" fmla="*/ 1156 w 8651"/>
                                    <a:gd name="T1" fmla="*/ 0 h 7328"/>
                                    <a:gd name="T2" fmla="*/ 8651 w 8651"/>
                                    <a:gd name="T3" fmla="*/ 3 h 7328"/>
                                    <a:gd name="T4" fmla="*/ 7978 w 8651"/>
                                    <a:gd name="T5" fmla="*/ 7328 h 7328"/>
                                    <a:gd name="T6" fmla="*/ 0 w 8651"/>
                                    <a:gd name="T7" fmla="*/ 3048 h 7328"/>
                                    <a:gd name="T8" fmla="*/ 1156 w 8651"/>
                                    <a:gd name="T9" fmla="*/ 0 h 7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651" h="7328">
                                      <a:moveTo>
                                        <a:pt x="1156" y="0"/>
                                      </a:moveTo>
                                      <a:lnTo>
                                        <a:pt x="8651" y="3"/>
                                      </a:lnTo>
                                      <a:lnTo>
                                        <a:pt x="7978" y="732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0" y="720"/>
                                  <a:ext cx="8320" cy="7454"/>
                                </a:xfrm>
                                <a:custGeom>
                                  <a:avLst/>
                                  <a:gdLst>
                                    <a:gd name="T0" fmla="*/ 1075 w 8320"/>
                                    <a:gd name="T1" fmla="*/ 0 h 7454"/>
                                    <a:gd name="T2" fmla="*/ 8320 w 8320"/>
                                    <a:gd name="T3" fmla="*/ 0 h 7454"/>
                                    <a:gd name="T4" fmla="*/ 7818 w 8320"/>
                                    <a:gd name="T5" fmla="*/ 7454 h 7454"/>
                                    <a:gd name="T6" fmla="*/ 0 w 8320"/>
                                    <a:gd name="T7" fmla="*/ 2820 h 7454"/>
                                    <a:gd name="T8" fmla="*/ 1075 w 8320"/>
                                    <a:gd name="T9" fmla="*/ 0 h 74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20" h="7454">
                                      <a:moveTo>
                                        <a:pt x="1075" y="0"/>
                                      </a:moveTo>
                                      <a:lnTo>
                                        <a:pt x="8320" y="0"/>
                                      </a:lnTo>
                                      <a:lnTo>
                                        <a:pt x="7818" y="7454"/>
                                      </a:lnTo>
                                      <a:lnTo>
                                        <a:pt x="0" y="2820"/>
                                      </a:lnTo>
                                      <a:lnTo>
                                        <a:pt x="1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3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81" y="718"/>
                                  <a:ext cx="8139" cy="7461"/>
                                </a:xfrm>
                                <a:custGeom>
                                  <a:avLst/>
                                  <a:gdLst>
                                    <a:gd name="T0" fmla="*/ 1020 w 8139"/>
                                    <a:gd name="T1" fmla="*/ 1 h 7461"/>
                                    <a:gd name="T2" fmla="*/ 8139 w 8139"/>
                                    <a:gd name="T3" fmla="*/ 0 h 7461"/>
                                    <a:gd name="T4" fmla="*/ 7782 w 8139"/>
                                    <a:gd name="T5" fmla="*/ 7461 h 7461"/>
                                    <a:gd name="T6" fmla="*/ 0 w 8139"/>
                                    <a:gd name="T7" fmla="*/ 2776 h 7461"/>
                                    <a:gd name="T8" fmla="*/ 1020 w 8139"/>
                                    <a:gd name="T9" fmla="*/ 1 h 74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139" h="7461">
                                      <a:moveTo>
                                        <a:pt x="1020" y="1"/>
                                      </a:moveTo>
                                      <a:lnTo>
                                        <a:pt x="8139" y="0"/>
                                      </a:lnTo>
                                      <a:lnTo>
                                        <a:pt x="7782" y="7461"/>
                                      </a:lnTo>
                                      <a:lnTo>
                                        <a:pt x="0" y="2776"/>
                                      </a:lnTo>
                                      <a:lnTo>
                                        <a:pt x="102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732"/>
                                  <a:ext cx="7515" cy="7478"/>
                                </a:xfrm>
                                <a:custGeom>
                                  <a:avLst/>
                                  <a:gdLst>
                                    <a:gd name="T0" fmla="*/ 876 w 7052"/>
                                    <a:gd name="T1" fmla="*/ 0 h 6522"/>
                                    <a:gd name="T2" fmla="*/ 7052 w 7052"/>
                                    <a:gd name="T3" fmla="*/ 8 h 6522"/>
                                    <a:gd name="T4" fmla="*/ 6902 w 7052"/>
                                    <a:gd name="T5" fmla="*/ 6522 h 6522"/>
                                    <a:gd name="T6" fmla="*/ 0 w 7052"/>
                                    <a:gd name="T7" fmla="*/ 2581 h 6522"/>
                                    <a:gd name="T8" fmla="*/ 876 w 7052"/>
                                    <a:gd name="T9" fmla="*/ 0 h 65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52" h="6522">
                                      <a:moveTo>
                                        <a:pt x="876" y="0"/>
                                      </a:moveTo>
                                      <a:lnTo>
                                        <a:pt x="7052" y="8"/>
                                      </a:lnTo>
                                      <a:lnTo>
                                        <a:pt x="6902" y="6522"/>
                                      </a:lnTo>
                                      <a:lnTo>
                                        <a:pt x="0" y="2581"/>
                                      </a:lnTo>
                                      <a:lnTo>
                                        <a:pt x="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4" y="718"/>
                                  <a:ext cx="7566" cy="7459"/>
                                </a:xfrm>
                                <a:custGeom>
                                  <a:avLst/>
                                  <a:gdLst>
                                    <a:gd name="T0" fmla="*/ 780 w 7099"/>
                                    <a:gd name="T1" fmla="*/ 2 h 6505"/>
                                    <a:gd name="T2" fmla="*/ 7099 w 7099"/>
                                    <a:gd name="T3" fmla="*/ 0 h 6505"/>
                                    <a:gd name="T4" fmla="*/ 7099 w 7099"/>
                                    <a:gd name="T5" fmla="*/ 6505 h 6505"/>
                                    <a:gd name="T6" fmla="*/ 0 w 7099"/>
                                    <a:gd name="T7" fmla="*/ 2266 h 6505"/>
                                    <a:gd name="T8" fmla="*/ 780 w 7099"/>
                                    <a:gd name="T9" fmla="*/ 2 h 65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99" h="6505">
                                      <a:moveTo>
                                        <a:pt x="780" y="2"/>
                                      </a:moveTo>
                                      <a:lnTo>
                                        <a:pt x="7099" y="0"/>
                                      </a:lnTo>
                                      <a:lnTo>
                                        <a:pt x="7099" y="6505"/>
                                      </a:lnTo>
                                      <a:lnTo>
                                        <a:pt x="0" y="2266"/>
                                      </a:lnTo>
                                      <a:lnTo>
                                        <a:pt x="7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BC550" id="Group 355" o:spid="_x0000_s1026" style="position:absolute;margin-left:83.1pt;margin-top:-.05pt;width:449.2pt;height:374.6pt;z-index:251767808" coordorigin="2536,718" coordsize="8984,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">
                      <v:shape id="Freeform 305" o:spid="_x0000_s1027" style="position:absolute;left:2536;top:720;width:8984;height:7412;visibility:visible;mso-wrap-style:square;v-text-anchor:top" coordsize="8984,7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GMEA&#10;AADbAAAADwAAAGRycy9kb3ducmV2LnhtbESPwWrDMBBE74X+g9hCb42UmpTgRDahEFroKWk+YLE2&#10;lrG1MpIa239fFQo5DjPzhtnXsxvEjULsPGtYrxQI4sabjlsNl+/jyxZETMgGB8+kYaEIdfX4sMfS&#10;+IlPdDunVmQIxxI12JTGUsrYWHIYV34kzt7VB4cpy9BKE3DKcDfIV6XepMOO84LFkd4tNf35x2n4&#10;CHz9osks/byxRbEc1bbpldbPT/NhByLRnO7h//an0VBs4O9L/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GBhjBAAAA2wAAAA8AAAAAAAAAAAAAAAAAmAIAAGRycy9kb3du&#10;cmV2LnhtbFBLBQYAAAAABAAEAPUAAACGAwAAAAA=&#10;" path="m1283,l8984,2,8093,7412,,3082,1283,xe" fillcolor="#63a6f7 [1300]" stroked="f" strokeweight=".25pt">
                        <v:path arrowok="t" o:connecttype="custom" o:connectlocs="1283,0;8984,2;8093,7412;0,3082;1283,0" o:connectangles="0,0,0,0,0"/>
                      </v:shape>
                      <v:shape id="Freeform 306" o:spid="_x0000_s1028" style="position:absolute;left:2737;top:718;width:8783;height:7429;visibility:visible;mso-wrap-style:square;v-text-anchor:top" coordsize="9312,7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6uMQA&#10;AADbAAAADwAAAGRycy9kb3ducmV2LnhtbESPQWvCQBSE7wX/w/KEXkrdaGko0U2QiKW31thDj4/s&#10;Mwlm34bdVaO/vlsoeBxm5htmVYymF2dyvrOsYD5LQBDXVnfcKPjeb5/fQPiArLG3TAqu5KHIJw8r&#10;zLS98I7OVWhEhLDPUEEbwpBJ6euWDPqZHYijd7DOYIjSNVI7vES46eUiSVJpsOO40OJAZUv1sToZ&#10;BSl9vdKt+ZR98Jv3zZMrf9K6VOpxOq6XIAKN4R7+b39oBS8p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0OrjEAAAA2wAAAA8AAAAAAAAAAAAAAAAAmAIAAGRycy9k&#10;b3ducmV2LnhtbFBLBQYAAAAABAAEAPUAAACJAwAAAAA=&#10;" path="m1321,2l9312,,8480,7321,,2949,1321,2xe" fillcolor="#b1d2fb [660]" stroked="f" strokeweight=".25pt">
                        <v:path arrowok="t" o:connecttype="custom" o:connectlocs="1246,2;8783,0;7998,7429;0,2993;1246,2" o:connectangles="0,0,0,0,0"/>
                      </v:shape>
                      <v:shape id="Freeform 307" o:spid="_x0000_s1029" style="position:absolute;left:3361;top:736;width:8159;height:7436;visibility:visible;mso-wrap-style:square;v-text-anchor:top" coordsize="8651,7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hr+8YA&#10;AADbAAAADwAAAGRycy9kb3ducmV2LnhtbESPQWvCQBSE7wX/w/KEXopurNBq6ipWKK09FBoFr6/Z&#10;ZxLMvk3z1pj+e7dQ6HGYmW+Yxap3teqolcqzgck4AUWce1txYWC/exnNQElAtlh7JgM/JLBaDm4W&#10;mFp/4U/qslCoCGFJ0UAZQpNqLXlJDmXsG+LoHX3rMETZFtq2eIlwV+v7JHnQDiuOCyU2tCkpP2Vn&#10;Z+CQbecim+e7w2t37qdf3+LfP2bG3A779ROoQH34D/+136yB6SP8fok/QC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hr+8YAAADbAAAADwAAAAAAAAAAAAAAAACYAgAAZHJz&#10;L2Rvd25yZXYueG1sUEsFBgAAAAAEAAQA9QAAAIsDAAAAAA==&#10;" path="m1156,l8651,3,7978,7328,,3048,1156,xe" fillcolor="#e67172 [1945]" stroked="f" strokeweight=".25pt">
                        <v:path arrowok="t" o:connecttype="custom" o:connectlocs="1090,0;8159,3;7524,7436;0,3093;1090,0" o:connectangles="0,0,0,0,0"/>
                      </v:shape>
                      <v:shape id="Freeform 308" o:spid="_x0000_s1030" style="position:absolute;left:3200;top:720;width:8320;height:7454;visibility:visible;mso-wrap-style:square;v-text-anchor:top" coordsize="8320,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sG/L8A&#10;AADbAAAADwAAAGRycy9kb3ducmV2LnhtbERPy4rCMBTdD/gP4QruxtQKo1RjEUEYF0Ox+gHX5vaB&#10;zU1pMm39+8liwOXhvPfpZFoxUO8aywpWywgEcWF1w5WC++38uQXhPLLG1jIpeJGD9DD72GOi7chX&#10;GnJfiRDCLkEFtfddIqUrajLolrYjDlxpe4M+wL6SuscxhJtWxlH0JQ02HBpq7OhUU/HMf42CzWOU&#10;JsuHS3ktYxe3JvqZsrtSi/l03IHwNPm3+N/9rRWsw9jwJfwAe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wb8vwAAANsAAAAPAAAAAAAAAAAAAAAAAJgCAABkcnMvZG93bnJl&#10;di54bWxQSwUGAAAAAAQABAD1AAAAhAMAAAAA&#10;" path="m1075,l8320,,7818,7454,,2820,1075,xe" fillcolor="#eea0a0 [1305]" stroked="f" strokeweight=".25pt">
                        <v:path arrowok="t" o:connecttype="custom" o:connectlocs="1075,0;8320,0;7818,7454;0,2820;1075,0" o:connectangles="0,0,0,0,0"/>
                      </v:shape>
                      <v:shape id="Freeform 309" o:spid="_x0000_s1031" style="position:absolute;left:3381;top:718;width:8139;height:7461;visibility:visible;mso-wrap-style:square;v-text-anchor:top" coordsize="8139,7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scTMQA&#10;AADbAAAADwAAAGRycy9kb3ducmV2LnhtbESPQWvCQBSE74L/YXlCb7rRSmmjq6hQlICIacHrI/tM&#10;otm3aXY16b/vCgWPw8x8w8yXnanEnRpXWlYwHkUgiDOrS84VfH99Dt9BOI+ssbJMCn7JwXLR780x&#10;1rblI91Tn4sAYRejgsL7OpbSZQUZdCNbEwfvbBuDPsgml7rBNsBNJSdR9CYNlhwWCqxpU1B2TW9G&#10;wXlLP8eLOSXrg97sW51Mk/Q2Vepl0K1mIDx1/hn+b++0gtcPeH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7HEzEAAAA2wAAAA8AAAAAAAAAAAAAAAAAmAIAAGRycy9k&#10;b3ducmV2LnhtbFBLBQYAAAAABAAEAPUAAACJAwAAAAA=&#10;" path="m1020,1l8139,,7782,7461,,2776,1020,1xe" fillcolor="#f6cfcf [665]" stroked="f" strokeweight=".25pt">
                        <v:path arrowok="t" o:connecttype="custom" o:connectlocs="1020,1;8139,0;7782,7461;0,2776;1020,1" o:connectangles="0,0,0,0,0"/>
                      </v:shape>
                      <v:shape id="Freeform 310" o:spid="_x0000_s1032" style="position:absolute;left:4005;top:732;width:7515;height:7478;visibility:visible;mso-wrap-style:square;v-text-anchor:top" coordsize="7052,6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Z5cAA&#10;AADbAAAADwAAAGRycy9kb3ducmV2LnhtbERPW2vCMBR+H/gfwhH2NlMvDKlGWQVlggzm1OdDc9Z2&#10;a05Kkl7275cHwceP777eDqYWHTlfWVYwnSQgiHOrKy4UXL72L0sQPiBrrC2Tgj/ysN2MntaYatvz&#10;J3XnUIgYwj5FBWUITSqlz0sy6Ce2IY7ct3UGQ4SukNphH8NNLWdJ8ioNVhwbSmxoV1L+e26NArxl&#10;BzxmLTFf+3n2E06u+Vgq9Twe3lYgAg3hIb6737WCRVwfv8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VZ5cAAAADbAAAADwAAAAAAAAAAAAAAAACYAgAAZHJzL2Rvd25y&#10;ZXYueG1sUEsFBgAAAAAEAAQA9QAAAIUDAAAAAA==&#10;" path="m876,l7052,8,6902,6522,,2581,876,xe" fillcolor="#87efda [1302]" stroked="f" strokeweight=".25pt">
                        <v:path arrowok="t" o:connecttype="custom" o:connectlocs="934,0;7515,9;7355,7478;0,2959;934,0" o:connectangles="0,0,0,0,0"/>
                      </v:shape>
                      <v:shape id="Freeform 311" o:spid="_x0000_s1033" style="position:absolute;left:3954;top:718;width:7566;height:7459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74sMQA&#10;AADbAAAADwAAAGRycy9kb3ducmV2LnhtbESPQWuDQBSE74X8h+UFemtWo02DyRqCUOhJaFJojy/u&#10;i0rct+Ju1P77bqHQ4zAz3zD7w2w6MdLgWssK4lUEgriyuuVawcf59WkLwnlkjZ1lUvBNDg754mGP&#10;mbYTv9N48rUIEHYZKmi87zMpXdWQQbeyPXHwrnYw6IMcaqkHnALcdHIdRRtpsOWw0GBPRUPV7XQ3&#10;Co7FZ+IulJZzmWz6pHuWX5eXUanH5XzcgfA0+//wX/tNK0hj+P0Sf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u+LDEAAAA2wAAAA8AAAAAAAAAAAAAAAAAmAIAAGRycy9k&#10;b3ducmV2LnhtbFBLBQYAAAAABAAEAPUAAACJAwAAAAA=&#10;" path="m780,2l7099,r,6505l,2266,780,2xe" stroked="f" strokeweight=".25pt">
                        <v:fill color2="#c3f7ec [662]" rotate="t" angle="45" focus="100%" type="gradient"/>
                        <v:path arrowok="t" o:connecttype="custom" o:connectlocs="831,2;7566,0;7566,7459;0,2598;831,2" o:connectangles="0,0,0,0,0"/>
                      </v:shape>
                    </v:group>
                  </w:pict>
                </mc:Fallback>
              </mc:AlternateContent>
            </w:r>
          </w:p>
        </w:tc>
      </w:tr>
    </w:tbl>
    <w:p w:rsidR="004D4571" w:rsidRPr="00127C5F" w:rsidRDefault="004D4571" w:rsidP="00C97A7C">
      <w:pPr>
        <w:rPr>
          <w:color w:val="941A1A" w:themeColor="accent6" w:themeShade="BF"/>
        </w:rPr>
      </w:pPr>
    </w:p>
    <w:sectPr w:rsidR="004D4571" w:rsidRPr="00127C5F" w:rsidSect="00C97A7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43" w:rsidRDefault="00342F43" w:rsidP="00E71C68">
      <w:pPr>
        <w:spacing w:after="0" w:line="240" w:lineRule="auto"/>
      </w:pPr>
      <w:r>
        <w:separator/>
      </w:r>
    </w:p>
  </w:endnote>
  <w:endnote w:type="continuationSeparator" w:id="0">
    <w:p w:rsidR="00342F43" w:rsidRDefault="00342F43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43" w:rsidRDefault="00342F43" w:rsidP="00E71C68">
      <w:pPr>
        <w:spacing w:after="0" w:line="240" w:lineRule="auto"/>
      </w:pPr>
      <w:r>
        <w:separator/>
      </w:r>
    </w:p>
  </w:footnote>
  <w:footnote w:type="continuationSeparator" w:id="0">
    <w:p w:rsidR="00342F43" w:rsidRDefault="00342F43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42B2B"/>
    <w:multiLevelType w:val="hybridMultilevel"/>
    <w:tmpl w:val="85164604"/>
    <w:lvl w:ilvl="0" w:tplc="90CECC6A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55"/>
    <w:rsid w:val="00006FB5"/>
    <w:rsid w:val="00011FF1"/>
    <w:rsid w:val="0002200E"/>
    <w:rsid w:val="0003441C"/>
    <w:rsid w:val="0006261B"/>
    <w:rsid w:val="000811F4"/>
    <w:rsid w:val="000B12EB"/>
    <w:rsid w:val="000B4B04"/>
    <w:rsid w:val="000B56BF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B0C55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40B80"/>
    <w:rsid w:val="00342F43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85C94"/>
    <w:rsid w:val="005907CF"/>
    <w:rsid w:val="00595173"/>
    <w:rsid w:val="00596F7A"/>
    <w:rsid w:val="005A39E3"/>
    <w:rsid w:val="005A4B58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54FFE"/>
    <w:rsid w:val="0076193A"/>
    <w:rsid w:val="007638B8"/>
    <w:rsid w:val="007730CE"/>
    <w:rsid w:val="007A4F6C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F6BB1"/>
    <w:rsid w:val="00A02E9A"/>
    <w:rsid w:val="00A031B1"/>
    <w:rsid w:val="00A0722F"/>
    <w:rsid w:val="00A62B55"/>
    <w:rsid w:val="00A764AC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97A7C"/>
    <w:rsid w:val="00CA368C"/>
    <w:rsid w:val="00CB34A9"/>
    <w:rsid w:val="00CB7C48"/>
    <w:rsid w:val="00D228C1"/>
    <w:rsid w:val="00D36118"/>
    <w:rsid w:val="00D36652"/>
    <w:rsid w:val="00D53EDE"/>
    <w:rsid w:val="00D61901"/>
    <w:rsid w:val="00D62452"/>
    <w:rsid w:val="00DF1303"/>
    <w:rsid w:val="00E126C5"/>
    <w:rsid w:val="00E126DB"/>
    <w:rsid w:val="00E2507A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7502"/>
    <w:rsid w:val="00F03761"/>
    <w:rsid w:val="00F252A7"/>
    <w:rsid w:val="00F47899"/>
    <w:rsid w:val="00F540FA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032348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773"/>
    <w:pPr>
      <w:jc w:val="right"/>
      <w:outlineLvl w:val="0"/>
    </w:pPr>
    <w:rPr>
      <w:rFonts w:asciiTheme="majorHAnsi" w:hAnsiTheme="majorHAnsi"/>
      <w:caps/>
      <w:color w:val="052F61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B09"/>
    <w:pPr>
      <w:spacing w:after="0"/>
      <w:jc w:val="right"/>
      <w:outlineLvl w:val="1"/>
    </w:pPr>
    <w:rPr>
      <w:rFonts w:asciiTheme="majorHAnsi" w:hAnsiTheme="majorHAnsi"/>
      <w:color w:val="052F61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B09"/>
    <w:pPr>
      <w:spacing w:before="1000" w:after="0"/>
      <w:jc w:val="right"/>
      <w:outlineLvl w:val="2"/>
    </w:pPr>
    <w:rPr>
      <w:rFonts w:asciiTheme="majorHAnsi" w:hAnsiTheme="majorHAnsi"/>
      <w:caps/>
      <w:color w:val="052F61" w:themeColor="accen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052F61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0F486E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5B09"/>
    <w:rPr>
      <w:rFonts w:asciiTheme="majorHAnsi" w:hAnsiTheme="majorHAnsi"/>
      <w:color w:val="052F61" w:themeColor="accen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B09"/>
    <w:rPr>
      <w:rFonts w:asciiTheme="majorHAnsi" w:hAnsiTheme="majorHAnsi"/>
      <w:caps/>
      <w:color w:val="052F61" w:themeColor="accent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052F61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0F486E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052F61" w:themeColor="accent1"/>
      <w:sz w:val="32"/>
    </w:rPr>
  </w:style>
  <w:style w:type="paragraph" w:styleId="ListParagraph">
    <w:name w:val="List Paragraph"/>
    <w:basedOn w:val="Normal"/>
    <w:uiPriority w:val="34"/>
    <w:qFormat/>
    <w:rsid w:val="00381773"/>
    <w:pPr>
      <w:numPr>
        <w:numId w:val="1"/>
      </w:numPr>
      <w:spacing w:after="400" w:line="240" w:lineRule="auto"/>
    </w:pPr>
    <w:rPr>
      <w:color w:val="052F61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4D4571"/>
    <w:pPr>
      <w:spacing w:after="0" w:line="240" w:lineRule="auto"/>
      <w:jc w:val="center"/>
    </w:pPr>
    <w:rPr>
      <w:b/>
      <w:color w:val="0F486E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4D4571"/>
    <w:pPr>
      <w:spacing w:after="0" w:line="240" w:lineRule="auto"/>
      <w:jc w:val="center"/>
    </w:pPr>
    <w:rPr>
      <w:b/>
      <w:color w:val="0F486E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4D4571"/>
    <w:pPr>
      <w:spacing w:after="0" w:line="240" w:lineRule="auto"/>
      <w:jc w:val="center"/>
    </w:pPr>
    <w:rPr>
      <w:b/>
      <w:color w:val="0F486E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4D4571"/>
    <w:pPr>
      <w:spacing w:after="0" w:line="240" w:lineRule="auto"/>
      <w:jc w:val="center"/>
    </w:pPr>
    <w:rPr>
      <w:b/>
      <w:color w:val="0F486E" w:themeColor="text2" w:themeShade="BF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C68"/>
  </w:style>
  <w:style w:type="paragraph" w:styleId="Footer">
    <w:name w:val="footer"/>
    <w:basedOn w:val="Normal"/>
    <w:link w:val="FooterChar"/>
    <w:uiPriority w:val="99"/>
    <w:semiHidden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381773"/>
    <w:rPr>
      <w:rFonts w:asciiTheme="majorHAnsi" w:hAnsiTheme="majorHAnsi"/>
      <w:caps/>
      <w:color w:val="052F61" w:themeColor="accent1"/>
      <w:sz w:val="44"/>
      <w:szCs w:val="44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052F61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052F61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AppData\Roaming\Microsoft\Templates\School%20project%20or%20report%20notebook%20k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6E12BCF4C345AFB5E0A84E38802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38D2-BB94-4E96-8335-E3F51B9A4519}"/>
      </w:docPartPr>
      <w:docPartBody>
        <w:p w:rsidR="00FC035B" w:rsidRDefault="000A23E8">
          <w:pPr>
            <w:pStyle w:val="096E12BCF4C345AFB5E0A84E38802FCA"/>
          </w:pPr>
          <w:r w:rsidRPr="0093445E">
            <w:rPr>
              <w:rStyle w:val="PlaceholderText"/>
              <w:rFonts w:asciiTheme="majorHAnsi" w:hAnsiTheme="majorHAnsi"/>
              <w:color w:val="D9E2F3" w:themeColor="accent5" w:themeTint="33"/>
              <w:sz w:val="36"/>
              <w:szCs w:val="36"/>
            </w:rPr>
            <w:t>Click here to enter text.</w:t>
          </w:r>
        </w:p>
      </w:docPartBody>
    </w:docPart>
    <w:docPart>
      <w:docPartPr>
        <w:name w:val="D68C6E57617B45C681CD64F038375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51DD5-A1E4-4E62-B697-1D5864B680C8}"/>
      </w:docPartPr>
      <w:docPartBody>
        <w:p w:rsidR="00FC035B" w:rsidRDefault="000A23E8">
          <w:pPr>
            <w:pStyle w:val="D68C6E57617B45C681CD64F038375016"/>
          </w:pPr>
          <w:r w:rsidRPr="00585C94">
            <w:rPr>
              <w:rStyle w:val="PlaceholderText"/>
              <w:rFonts w:asciiTheme="majorHAnsi" w:hAnsiTheme="majorHAnsi"/>
              <w:color w:val="D9E2F3" w:themeColor="accent5" w:themeTint="33"/>
            </w:rPr>
            <w:t>Click here to enter text.</w:t>
          </w:r>
        </w:p>
      </w:docPartBody>
    </w:docPart>
    <w:docPart>
      <w:docPartPr>
        <w:name w:val="AB4DEF6861A641ABAD7E2A5DB9EF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554CB-D54B-4C7F-8E14-47663DD99E62}"/>
      </w:docPartPr>
      <w:docPartBody>
        <w:p w:rsidR="00FC035B" w:rsidRDefault="000A23E8">
          <w:pPr>
            <w:pStyle w:val="AB4DEF6861A641ABAD7E2A5DB9EFAF4A"/>
          </w:pPr>
          <w:r w:rsidRPr="0093445E">
            <w:rPr>
              <w:rStyle w:val="PlaceholderText"/>
              <w:rFonts w:asciiTheme="majorHAnsi" w:hAnsiTheme="majorHAnsi"/>
              <w:color w:val="D9E2F3" w:themeColor="accent5" w:themeTint="33"/>
              <w:sz w:val="36"/>
              <w:szCs w:val="36"/>
            </w:rPr>
            <w:t>Click here to enter text.</w:t>
          </w:r>
        </w:p>
      </w:docPartBody>
    </w:docPart>
    <w:docPart>
      <w:docPartPr>
        <w:name w:val="4BEA646F6C3C4217B17A4A875F309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5042F-DB38-428C-8D98-CC521881CBE4}"/>
      </w:docPartPr>
      <w:docPartBody>
        <w:p w:rsidR="00FC035B" w:rsidRDefault="000A23E8">
          <w:pPr>
            <w:pStyle w:val="4BEA646F6C3C4217B17A4A875F309669"/>
          </w:pPr>
          <w:r w:rsidRPr="0093445E">
            <w:rPr>
              <w:rStyle w:val="PlaceholderText"/>
              <w:rFonts w:asciiTheme="majorHAnsi" w:hAnsiTheme="majorHAnsi"/>
              <w:color w:val="1F3864" w:themeColor="accent5" w:themeShade="80"/>
              <w:sz w:val="52"/>
              <w:szCs w:val="52"/>
            </w:rPr>
            <w:t>Click here to enter text</w:t>
          </w:r>
        </w:p>
      </w:docPartBody>
    </w:docPart>
    <w:docPart>
      <w:docPartPr>
        <w:name w:val="95B2680682E84FE399E5F46044011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19C06-C891-475E-9472-901C0637096F}"/>
      </w:docPartPr>
      <w:docPartBody>
        <w:p w:rsidR="00FC035B" w:rsidRDefault="00494FC3" w:rsidP="00494FC3">
          <w:pPr>
            <w:pStyle w:val="95B2680682E84FE399E5F460440112FD"/>
          </w:pPr>
          <w:r w:rsidRPr="0093445E">
            <w:rPr>
              <w:rStyle w:val="PlaceholderText"/>
              <w:rFonts w:asciiTheme="majorHAnsi" w:hAnsiTheme="majorHAnsi"/>
              <w:color w:val="D9E2F3" w:themeColor="accent5" w:themeTint="33"/>
              <w:sz w:val="36"/>
              <w:szCs w:val="3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C3"/>
    <w:rsid w:val="000A23E8"/>
    <w:rsid w:val="001469A3"/>
    <w:rsid w:val="00494FC3"/>
    <w:rsid w:val="00F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4FC3"/>
    <w:rPr>
      <w:color w:val="808080"/>
    </w:rPr>
  </w:style>
  <w:style w:type="paragraph" w:customStyle="1" w:styleId="F273D90C70294EEB8D7F191A0B8ACCF3">
    <w:name w:val="F273D90C70294EEB8D7F191A0B8ACCF3"/>
  </w:style>
  <w:style w:type="paragraph" w:customStyle="1" w:styleId="079E663D1A914B9182FED76B7E01EC43">
    <w:name w:val="079E663D1A914B9182FED76B7E01EC43"/>
  </w:style>
  <w:style w:type="paragraph" w:customStyle="1" w:styleId="18817752CCCA4006B71978EFE56F9DC8">
    <w:name w:val="18817752CCCA4006B71978EFE56F9DC8"/>
  </w:style>
  <w:style w:type="paragraph" w:customStyle="1" w:styleId="7575C13A653D4E29A635D34D7FDA1794">
    <w:name w:val="7575C13A653D4E29A635D34D7FDA1794"/>
  </w:style>
  <w:style w:type="paragraph" w:customStyle="1" w:styleId="096E12BCF4C345AFB5E0A84E38802FCA">
    <w:name w:val="096E12BCF4C345AFB5E0A84E38802FCA"/>
  </w:style>
  <w:style w:type="paragraph" w:customStyle="1" w:styleId="D68C6E57617B45C681CD64F038375016">
    <w:name w:val="D68C6E57617B45C681CD64F038375016"/>
  </w:style>
  <w:style w:type="paragraph" w:customStyle="1" w:styleId="AB4DEF6861A641ABAD7E2A5DB9EFAF4A">
    <w:name w:val="AB4DEF6861A641ABAD7E2A5DB9EFAF4A"/>
  </w:style>
  <w:style w:type="paragraph" w:customStyle="1" w:styleId="4BEA646F6C3C4217B17A4A875F309669">
    <w:name w:val="4BEA646F6C3C4217B17A4A875F309669"/>
  </w:style>
  <w:style w:type="paragraph" w:customStyle="1" w:styleId="88F7FF0A391240B79B153BC6DA3B25D3">
    <w:name w:val="88F7FF0A391240B79B153BC6DA3B25D3"/>
  </w:style>
  <w:style w:type="paragraph" w:customStyle="1" w:styleId="3C2AA51500A243DEB8FEE16E8B5C4BAA">
    <w:name w:val="3C2AA51500A243DEB8FEE16E8B5C4BAA"/>
  </w:style>
  <w:style w:type="paragraph" w:customStyle="1" w:styleId="4F596D71F39D4D73AF93D921F2BE7C10">
    <w:name w:val="4F596D71F39D4D73AF93D921F2BE7C10"/>
  </w:style>
  <w:style w:type="paragraph" w:customStyle="1" w:styleId="BA78B22F50D24C9188970EE73F09BA52">
    <w:name w:val="BA78B22F50D24C9188970EE73F09BA52"/>
  </w:style>
  <w:style w:type="paragraph" w:customStyle="1" w:styleId="AF6F4889370545259D3DC6ECAD7BF2BC">
    <w:name w:val="AF6F4889370545259D3DC6ECAD7BF2BC"/>
  </w:style>
  <w:style w:type="paragraph" w:customStyle="1" w:styleId="CCE808CA2E7549F89134322F2DD591D9">
    <w:name w:val="CCE808CA2E7549F89134322F2DD591D9"/>
  </w:style>
  <w:style w:type="paragraph" w:customStyle="1" w:styleId="4FB7EDF786BD41099931050DE644316B">
    <w:name w:val="4FB7EDF786BD41099931050DE644316B"/>
  </w:style>
  <w:style w:type="paragraph" w:customStyle="1" w:styleId="AA3B377BF1F64ACABC00774732515A61">
    <w:name w:val="AA3B377BF1F64ACABC00774732515A61"/>
  </w:style>
  <w:style w:type="paragraph" w:customStyle="1" w:styleId="A5D49954E1464E168ACCBA2CA9971488">
    <w:name w:val="A5D49954E1464E168ACCBA2CA9971488"/>
  </w:style>
  <w:style w:type="paragraph" w:customStyle="1" w:styleId="5C858FBF5B4A4C5E8ABB9E6A2685DE79">
    <w:name w:val="5C858FBF5B4A4C5E8ABB9E6A2685DE79"/>
  </w:style>
  <w:style w:type="paragraph" w:customStyle="1" w:styleId="14AD631C2787417F92ADF23C8738BB06">
    <w:name w:val="14AD631C2787417F92ADF23C8738BB06"/>
  </w:style>
  <w:style w:type="paragraph" w:customStyle="1" w:styleId="D29A51C5D5B14B7F969A0EA4385C667B">
    <w:name w:val="D29A51C5D5B14B7F969A0EA4385C667B"/>
  </w:style>
  <w:style w:type="paragraph" w:customStyle="1" w:styleId="0E994D96E80B4B96A6CAA25AF228BC76">
    <w:name w:val="0E994D96E80B4B96A6CAA25AF228BC76"/>
  </w:style>
  <w:style w:type="paragraph" w:customStyle="1" w:styleId="C6740BA5CDC641FBADCB5155960EFF4D">
    <w:name w:val="C6740BA5CDC641FBADCB5155960EFF4D"/>
  </w:style>
  <w:style w:type="paragraph" w:customStyle="1" w:styleId="95B2680682E84FE399E5F460440112FD">
    <w:name w:val="95B2680682E84FE399E5F460440112FD"/>
    <w:rsid w:val="00494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9480AC-FF15-4923-B3F6-DDA7F93AC9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kit.dotx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notebook kit (cover, binder spine, divider tabs)</dc:title>
  <dc:creator/>
  <cp:keywords/>
  <cp:lastModifiedBy/>
  <cp:revision>1</cp:revision>
  <dcterms:created xsi:type="dcterms:W3CDTF">2014-05-14T05:30:00Z</dcterms:created>
  <dcterms:modified xsi:type="dcterms:W3CDTF">2014-05-14T06:07:00Z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TC102742559990</vt:lpwstr>
  </property>
</Properties>
</file>